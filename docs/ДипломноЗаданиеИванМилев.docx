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3953" w14:textId="77777777" w:rsidR="003E73C0" w:rsidRDefault="004D677D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F43F39" wp14:editId="3B2A45AC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29DA8" w14:textId="77777777"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14:paraId="2806F366" w14:textId="77777777"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FBFBAC3" wp14:editId="596CBE87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38303" w14:textId="77777777"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14:paraId="47F5F20D" w14:textId="77777777"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14:paraId="4153CACB" w14:textId="77777777" w:rsidR="00A401DD" w:rsidRDefault="00DC7E6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DC7E6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bg-BG" w:eastAsia="bg-BG"/>
        </w:rPr>
        <w:drawing>
          <wp:inline distT="0" distB="0" distL="0" distR="0" wp14:anchorId="3BD62C44" wp14:editId="226D03C6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FCD2" w14:textId="77777777" w:rsidR="003E73C0" w:rsidRDefault="003E73C0">
      <w:pPr>
        <w:rPr>
          <w:lang w:val="bg-BG"/>
        </w:rPr>
      </w:pPr>
    </w:p>
    <w:p w14:paraId="71B5CBB1" w14:textId="77777777"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45DB7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45DB7">
        <w:rPr>
          <w:sz w:val="22"/>
          <w:lang w:val="bg-BG"/>
        </w:rPr>
        <w:t>Т</w:t>
      </w:r>
      <w:r w:rsidR="007908F4"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 w:rsidR="007908F4">
        <w:rPr>
          <w:sz w:val="22"/>
          <w:lang w:val="bg-BG"/>
        </w:rPr>
        <w:t>1</w:t>
      </w:r>
    </w:p>
    <w:p w14:paraId="66544979" w14:textId="77777777" w:rsidR="003E73C0" w:rsidRDefault="004D677D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4B3678F4" wp14:editId="03CB010F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0C829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14:paraId="4A9390AE" w14:textId="77777777" w:rsidR="003E73C0" w:rsidRDefault="004D677D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DF45CD1" wp14:editId="42997287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AE26A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14:paraId="369CE329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14:paraId="3BC36FE4" w14:textId="77777777"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0E77E1"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0E77E1">
                        <w:rPr>
                          <w:b/>
                          <w:sz w:val="32"/>
                          <w:lang w:val="bg-BG"/>
                        </w:rPr>
                        <w:t>О. Наков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3CB6C27" wp14:editId="7E00D6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78602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14:paraId="0DACF876" w14:textId="77777777"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14:paraId="3FC4728D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14:paraId="6E6B6117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Ko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" o:allowincell="f" filled="f" stroked="f">
                <v:textbox>
                  <w:txbxContent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A22485E" w14:textId="77777777" w:rsidR="003E73C0" w:rsidRDefault="003E73C0">
      <w:pPr>
        <w:rPr>
          <w:lang w:val="bg-BG"/>
        </w:rPr>
      </w:pPr>
    </w:p>
    <w:p w14:paraId="303EF9DE" w14:textId="77777777" w:rsidR="003E73C0" w:rsidRDefault="003E73C0">
      <w:pPr>
        <w:rPr>
          <w:lang w:val="bg-BG"/>
        </w:rPr>
      </w:pPr>
    </w:p>
    <w:p w14:paraId="7B048A91" w14:textId="77777777" w:rsidR="003E73C0" w:rsidRDefault="003E73C0">
      <w:pPr>
        <w:rPr>
          <w:lang w:val="bg-BG"/>
        </w:rPr>
      </w:pPr>
    </w:p>
    <w:p w14:paraId="7844E378" w14:textId="77777777" w:rsidR="003E73C0" w:rsidRDefault="003E73C0">
      <w:pPr>
        <w:rPr>
          <w:lang w:val="bg-BG"/>
        </w:rPr>
      </w:pPr>
    </w:p>
    <w:p w14:paraId="05D76A1C" w14:textId="77777777" w:rsidR="000530F8" w:rsidRDefault="009223C7">
      <w:pPr>
        <w:rPr>
          <w:lang w:val="bg-BG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14:paraId="340E5CDC" w14:textId="77777777" w:rsidR="003E73C0" w:rsidRPr="000E77E1" w:rsidRDefault="003E73C0">
      <w:pPr>
        <w:pStyle w:val="Heading3"/>
        <w:rPr>
          <w:lang w:val="en-US"/>
        </w:rPr>
      </w:pPr>
      <w:r w:rsidRPr="00AD56AC">
        <w:t>ДИПЛОМНО ЗАДАНИЕ</w:t>
      </w:r>
    </w:p>
    <w:p w14:paraId="260D2F9A" w14:textId="77777777" w:rsidR="002C3BAA" w:rsidRPr="00AD56AC" w:rsidRDefault="002C3BAA" w:rsidP="00882818">
      <w:pPr>
        <w:jc w:val="center"/>
        <w:rPr>
          <w:b/>
          <w:lang w:val="bg-BG"/>
        </w:rPr>
      </w:pPr>
    </w:p>
    <w:p w14:paraId="62E7EBF4" w14:textId="77777777"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2C3BAA" w:rsidRPr="00AD56AC">
        <w:rPr>
          <w:b/>
          <w:lang w:val="bg-BG"/>
        </w:rPr>
        <w:t xml:space="preserve"> по КОМПЮТЪРН</w:t>
      </w:r>
      <w:r w:rsidR="00D70253">
        <w:rPr>
          <w:b/>
          <w:lang w:val="bg-BG"/>
        </w:rPr>
        <w:t>О</w:t>
      </w:r>
      <w:r w:rsidR="002C3BAA" w:rsidRPr="00AD56AC">
        <w:rPr>
          <w:b/>
          <w:lang w:val="bg-BG"/>
        </w:rPr>
        <w:t xml:space="preserve"> И </w:t>
      </w:r>
      <w:r w:rsidR="00D70253">
        <w:rPr>
          <w:b/>
          <w:lang w:val="bg-BG"/>
        </w:rPr>
        <w:t xml:space="preserve">СОФТУЕРНО </w:t>
      </w:r>
      <w:r w:rsidR="004E3ACA">
        <w:rPr>
          <w:b/>
          <w:lang w:val="bg-BG"/>
        </w:rPr>
        <w:t>ИНЖЕНЕРСТВО</w:t>
      </w:r>
    </w:p>
    <w:p w14:paraId="7653D4A4" w14:textId="77777777" w:rsidR="00882818" w:rsidRPr="00AD56AC" w:rsidRDefault="00882818">
      <w:pPr>
        <w:rPr>
          <w:sz w:val="16"/>
          <w:szCs w:val="16"/>
          <w:lang w:val="bg-BG"/>
        </w:rPr>
      </w:pPr>
    </w:p>
    <w:p w14:paraId="09119217" w14:textId="77777777" w:rsidR="00CB5F9A" w:rsidRPr="00AD56AC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AD56AC" w14:paraId="2BC3CBF0" w14:textId="77777777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14:paraId="021E2F3C" w14:textId="77777777" w:rsidR="00EF10C2" w:rsidRPr="00AD56AC" w:rsidRDefault="00EF10C2" w:rsidP="00EF10C2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7A1E09">
              <w:rPr>
                <w:lang w:val="bg-BG"/>
              </w:rPr>
              <w:t>Иван Ивайлов Милев 121218022</w:t>
            </w:r>
            <w:r w:rsidRPr="00AD56AC">
              <w:rPr>
                <w:lang w:val="bg-BG"/>
              </w:rPr>
              <w:fldChar w:fldCharType="end"/>
            </w:r>
          </w:p>
          <w:p w14:paraId="5B06D116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7A1E09">
              <w:rPr>
                <w:noProof/>
                <w:lang w:val="bg-BG"/>
              </w:rPr>
              <w:t>гр. София, ж.к. Младост 1, бл. 1, вх. 1, ет. 4, ап. 21</w:t>
            </w:r>
            <w:r w:rsidR="00EF10C2" w:rsidRPr="00AD56AC">
              <w:rPr>
                <w:lang w:val="bg-BG"/>
              </w:rPr>
              <w:fldChar w:fldCharType="end"/>
            </w:r>
          </w:p>
          <w:p w14:paraId="2F900CFE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7A1E09">
              <w:rPr>
                <w:noProof/>
                <w:lang w:val="bg-BG"/>
              </w:rPr>
              <w:t xml:space="preserve">тел: +359894352820, </w:t>
            </w:r>
            <w:r w:rsidR="007A1E09">
              <w:rPr>
                <w:noProof/>
                <w:lang w:val="en-US"/>
              </w:rPr>
              <w:t>e-mail: ivanmilevtues@gmail.com</w:t>
            </w:r>
            <w:r w:rsidR="00EF10C2" w:rsidRPr="00AD56AC">
              <w:rPr>
                <w:lang w:val="bg-BG"/>
              </w:rPr>
              <w:fldChar w:fldCharType="end"/>
            </w:r>
          </w:p>
          <w:p w14:paraId="444F2824" w14:textId="77777777"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4E3ACA" w14:paraId="7911B3C6" w14:textId="77777777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14:paraId="11738E62" w14:textId="77777777"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14:paraId="1929F110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4E3ACA" w14:paraId="792D3371" w14:textId="77777777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72A9F47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18242399" w14:textId="77777777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14:paraId="561B6F49" w14:textId="1C59F194" w:rsidR="002658B7" w:rsidRPr="00AD56AC" w:rsidRDefault="002658B7" w:rsidP="009A6F98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AA5DF1">
              <w:t>Дизайн и реализация на система за г</w:t>
            </w:r>
            <w:r w:rsidR="007A1E09">
              <w:t>енериране на функционални тестове</w:t>
            </w:r>
            <w:r w:rsidR="00AA5DF1">
              <w:t xml:space="preserve"> чрез машинно обучение</w:t>
            </w:r>
            <w:r w:rsidR="007A1E09">
              <w:t xml:space="preserve"> </w:t>
            </w:r>
            <w:r w:rsidR="00AA5DF1">
              <w:t>по подадени</w:t>
            </w:r>
            <w:r w:rsidR="007A1E09">
              <w:t xml:space="preserve"> описание и съществуваща </w:t>
            </w:r>
            <w:r w:rsidR="00AA5DF1">
              <w:t>семантика</w:t>
            </w:r>
            <w:r w:rsidRPr="00AD56AC">
              <w:fldChar w:fldCharType="end"/>
            </w:r>
          </w:p>
          <w:p w14:paraId="75891976" w14:textId="77777777" w:rsidR="002658B7" w:rsidRPr="00AD56AC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2658B7" w:rsidRPr="00AD56AC">
              <w:rPr>
                <w:b/>
                <w:lang w:val="bg-BG"/>
              </w:rPr>
            </w:r>
            <w:r w:rsidR="002658B7" w:rsidRPr="00AD56AC">
              <w:rPr>
                <w:b/>
                <w:lang w:val="bg-BG"/>
              </w:rPr>
              <w:fldChar w:fldCharType="separate"/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658B7" w:rsidRPr="00AD56AC">
              <w:rPr>
                <w:b/>
                <w:lang w:val="bg-BG"/>
              </w:rPr>
              <w:fldChar w:fldCharType="end"/>
            </w:r>
          </w:p>
          <w:p w14:paraId="27A2AAD2" w14:textId="77777777" w:rsidR="002658B7" w:rsidRPr="00AD56AC" w:rsidRDefault="002658B7">
            <w:pPr>
              <w:rPr>
                <w:b/>
                <w:lang w:val="bg-BG"/>
              </w:rPr>
            </w:pPr>
          </w:p>
          <w:p w14:paraId="268003F2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2BE84CF0" w14:textId="77777777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D765F67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877785" w:rsidRPr="00AD56AC">
              <w:rPr>
                <w:lang w:val="bg-BG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6BC74" w14:textId="77777777" w:rsidR="002658B7" w:rsidRPr="00AD56AC" w:rsidRDefault="002658B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0EA757E0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09DC5FC5" w14:textId="77777777"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6652B99B" w14:textId="77777777"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14:paraId="34F484B1" w14:textId="77777777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44E2DF07" w14:textId="77777777"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14:paraId="4E92E14A" w14:textId="77777777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7A1E09">
              <w:rPr>
                <w:lang w:val="en-US"/>
              </w:rPr>
              <w:t>Windows 10, Python 3</w:t>
            </w:r>
            <w:r w:rsidR="00F05D64">
              <w:rPr>
                <w:lang w:val="en-US"/>
              </w:rPr>
              <w:t>, Anaconda, OpenAI</w:t>
            </w:r>
            <w:r w:rsidR="002658B7" w:rsidRPr="00AD56AC">
              <w:rPr>
                <w:lang w:val="bg-BG"/>
              </w:rPr>
              <w:fldChar w:fldCharType="end"/>
            </w:r>
          </w:p>
          <w:p w14:paraId="73D9B43D" w14:textId="77777777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14:paraId="01E478A2" w14:textId="77777777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27B32AA3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239349BB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648043BA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4F0FFC20" w14:textId="77777777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1F77708E" w14:textId="77777777"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14:paraId="4425BA0C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7A1E09">
              <w:rPr>
                <w:noProof/>
                <w:lang w:val="bg-BG"/>
              </w:rPr>
              <w:t>1. Анализ на съществуващи решения</w:t>
            </w:r>
            <w:r w:rsidR="002658B7" w:rsidRPr="00AD56AC">
              <w:rPr>
                <w:lang w:val="bg-BG"/>
              </w:rPr>
              <w:fldChar w:fldCharType="end"/>
            </w:r>
          </w:p>
          <w:p w14:paraId="765F3C9E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7A1E09">
              <w:rPr>
                <w:noProof/>
                <w:lang w:val="bg-BG"/>
              </w:rPr>
              <w:t>2. Функционално описание на разработката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EA56692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7A1E09">
              <w:rPr>
                <w:noProof/>
                <w:lang w:val="bg-BG"/>
              </w:rPr>
              <w:t>3. Описание на реализацията на разработката</w:t>
            </w:r>
            <w:r w:rsidR="000C0574" w:rsidRPr="00AD56AC">
              <w:rPr>
                <w:lang w:val="bg-BG"/>
              </w:rPr>
              <w:fldChar w:fldCharType="end"/>
            </w:r>
          </w:p>
          <w:p w14:paraId="6A5CBB8A" w14:textId="1A4CBDC8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7A1E09">
              <w:rPr>
                <w:noProof/>
                <w:lang w:val="bg-BG"/>
              </w:rPr>
              <w:t xml:space="preserve">4. Използвани данни и </w:t>
            </w:r>
            <w:r w:rsidR="00AA5DF1">
              <w:rPr>
                <w:noProof/>
                <w:lang w:val="bg-BG"/>
              </w:rPr>
              <w:t xml:space="preserve">проведени </w:t>
            </w:r>
            <w:r w:rsidR="007A1E09">
              <w:rPr>
                <w:noProof/>
                <w:lang w:val="bg-BG"/>
              </w:rPr>
              <w:t>е</w:t>
            </w:r>
            <w:r w:rsidR="00AA5DF1">
              <w:rPr>
                <w:noProof/>
                <w:lang w:val="bg-BG"/>
              </w:rPr>
              <w:t>ксперименти</w:t>
            </w:r>
            <w:r w:rsidR="000C0574" w:rsidRPr="00AD56AC">
              <w:rPr>
                <w:lang w:val="bg-BG"/>
              </w:rPr>
              <w:fldChar w:fldCharType="end"/>
            </w:r>
          </w:p>
          <w:p w14:paraId="0293886F" w14:textId="4EE39036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7A1E09">
              <w:rPr>
                <w:lang w:val="bg-BG"/>
              </w:rPr>
              <w:t xml:space="preserve">5. </w:t>
            </w:r>
            <w:r w:rsidR="00AA5DF1">
              <w:rPr>
                <w:lang w:val="bg-BG"/>
              </w:rPr>
              <w:t>Примерна употреба и валидация на системата</w:t>
            </w:r>
            <w:r w:rsidR="000C0574" w:rsidRPr="00AD56AC">
              <w:rPr>
                <w:lang w:val="bg-BG"/>
              </w:rPr>
              <w:fldChar w:fldCharType="end"/>
            </w:r>
          </w:p>
          <w:p w14:paraId="70E5C1FE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9502BE8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53B12CC9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3A074791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3348410D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75F45900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610BFD45" w14:textId="77777777" w:rsidTr="004E3ACA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14:paraId="4451552D" w14:textId="77777777"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14:paraId="7F3D6E78" w14:textId="6B9BBF25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A5DF1">
              <w:rPr>
                <w:lang w:val="bg-BG"/>
              </w:rPr>
              <w:t>Примери с употреба на приложението и резултати от Експериментални данни</w:t>
            </w:r>
            <w:r w:rsidR="002658B7" w:rsidRPr="00AD56AC">
              <w:rPr>
                <w:lang w:val="bg-BG"/>
              </w:rPr>
              <w:fldChar w:fldCharType="end"/>
            </w:r>
          </w:p>
          <w:p w14:paraId="72C3EA9A" w14:textId="77777777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5D57C0EA" w14:textId="77777777" w:rsidTr="004E3ACA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14:paraId="24002C7D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14:paraId="35B78AE2" w14:textId="77777777"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14:paraId="6B3B2195" w14:textId="77777777" w:rsidTr="004E3ACA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90AF6C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6709D" w14:textId="77777777"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AD56AC" w14:paraId="7D515B74" w14:textId="77777777" w:rsidTr="004E3ACA">
        <w:trPr>
          <w:trHeight w:hRule="exact" w:val="42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684365B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9262A2F" w14:textId="648661AF" w:rsidR="002658B7" w:rsidRPr="00AD56AC" w:rsidRDefault="00BE6969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AA5DF1">
              <w:rPr>
                <w:noProof/>
                <w:lang w:val="bg-BG"/>
              </w:rPr>
              <w:t>проф. д-р М. Лазарова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D20D8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3651DB28" w14:textId="77777777" w:rsidR="002658B7" w:rsidRPr="00AD56AC" w:rsidRDefault="002658B7" w:rsidP="007A1E09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7A1E09">
              <w:rPr>
                <w:lang w:val="bg-BG"/>
              </w:rPr>
              <w:t>д-р инж. Д. Андреев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051AC7" w:rsidRPr="00AD56AC" w14:paraId="513514EC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352E6DBF" w14:textId="77777777" w:rsidR="00051AC7" w:rsidRPr="00AD56AC" w:rsidRDefault="00051AC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051AC7" w:rsidRPr="00AD56AC" w14:paraId="16FD2E1C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7C708815" w14:textId="77777777"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AD56AC">
              <w:rPr>
                <w:b/>
                <w:lang w:val="bg-BG"/>
              </w:rPr>
              <w:t>/</w:t>
            </w:r>
            <w:r w:rsidR="009E696E">
              <w:rPr>
                <w:lang w:val="bg-BG"/>
              </w:rPr>
              <w:t>проф</w:t>
            </w:r>
            <w:r w:rsidRPr="00AD56AC">
              <w:rPr>
                <w:lang w:val="bg-BG"/>
              </w:rPr>
              <w:t xml:space="preserve">. д-р </w:t>
            </w:r>
            <w:r w:rsidR="00BD7F1B">
              <w:rPr>
                <w:lang w:val="bg-BG"/>
              </w:rPr>
              <w:t>М</w:t>
            </w:r>
            <w:r w:rsidRPr="00AD56AC">
              <w:rPr>
                <w:lang w:val="bg-BG"/>
              </w:rPr>
              <w:t xml:space="preserve">. </w:t>
            </w:r>
            <w:r w:rsidR="00BD7F1B">
              <w:rPr>
                <w:lang w:val="bg-BG"/>
              </w:rPr>
              <w:t>Лазаров</w:t>
            </w:r>
            <w:r w:rsidRPr="00AD56AC">
              <w:rPr>
                <w:lang w:val="bg-BG"/>
              </w:rPr>
              <w:t>а</w:t>
            </w:r>
            <w:r w:rsidRPr="00AD56AC">
              <w:rPr>
                <w:b/>
                <w:lang w:val="bg-BG"/>
              </w:rPr>
              <w:t>/</w:t>
            </w:r>
          </w:p>
          <w:p w14:paraId="0421927B" w14:textId="77777777" w:rsidR="00051AC7" w:rsidRPr="00AD56AC" w:rsidRDefault="00051AC7">
            <w:pPr>
              <w:rPr>
                <w:lang w:val="bg-BG"/>
              </w:rPr>
            </w:pPr>
          </w:p>
        </w:tc>
      </w:tr>
    </w:tbl>
    <w:p w14:paraId="09DEAF35" w14:textId="77777777" w:rsidR="003E73C0" w:rsidRPr="00E04C1A" w:rsidRDefault="003E73C0" w:rsidP="004E3ACA"/>
    <w:sectPr w:rsidR="003E73C0" w:rsidRPr="00E04C1A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131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bg/jhXjN6GRrGL4zVZgn3dqrKoZyyRLdWMTyakOcHc+r2Uq/a0amq1C3kJEOSIwj9Bo8M4i6wnYFEHVNRqeiw==" w:salt="d0FZdctBbHfHlZ9/KFQLIA==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E09"/>
    <w:rsid w:val="000303C3"/>
    <w:rsid w:val="00051AC7"/>
    <w:rsid w:val="000530F8"/>
    <w:rsid w:val="000C0574"/>
    <w:rsid w:val="000E77E1"/>
    <w:rsid w:val="000F3C9C"/>
    <w:rsid w:val="00101C98"/>
    <w:rsid w:val="001402FB"/>
    <w:rsid w:val="00236771"/>
    <w:rsid w:val="002405C0"/>
    <w:rsid w:val="00245DB7"/>
    <w:rsid w:val="002658B7"/>
    <w:rsid w:val="00274DDC"/>
    <w:rsid w:val="002C3692"/>
    <w:rsid w:val="002C3BAA"/>
    <w:rsid w:val="002E3830"/>
    <w:rsid w:val="003D630D"/>
    <w:rsid w:val="003E73C0"/>
    <w:rsid w:val="003F6044"/>
    <w:rsid w:val="00454913"/>
    <w:rsid w:val="0048490B"/>
    <w:rsid w:val="004C2B5E"/>
    <w:rsid w:val="004D677D"/>
    <w:rsid w:val="004E3ACA"/>
    <w:rsid w:val="00503AE0"/>
    <w:rsid w:val="005C2A4B"/>
    <w:rsid w:val="005C3CF5"/>
    <w:rsid w:val="00731F8E"/>
    <w:rsid w:val="0077307F"/>
    <w:rsid w:val="007908F4"/>
    <w:rsid w:val="007A1E09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E696E"/>
    <w:rsid w:val="00A13489"/>
    <w:rsid w:val="00A146F9"/>
    <w:rsid w:val="00A30AE1"/>
    <w:rsid w:val="00A401DD"/>
    <w:rsid w:val="00AA5DF1"/>
    <w:rsid w:val="00AB6E0D"/>
    <w:rsid w:val="00AD56AC"/>
    <w:rsid w:val="00B26D07"/>
    <w:rsid w:val="00B94B42"/>
    <w:rsid w:val="00BD7F1B"/>
    <w:rsid w:val="00BE6969"/>
    <w:rsid w:val="00C52675"/>
    <w:rsid w:val="00C52B96"/>
    <w:rsid w:val="00C531EE"/>
    <w:rsid w:val="00CB5F9A"/>
    <w:rsid w:val="00CD7CA1"/>
    <w:rsid w:val="00D22B42"/>
    <w:rsid w:val="00D26C48"/>
    <w:rsid w:val="00D70253"/>
    <w:rsid w:val="00DA0785"/>
    <w:rsid w:val="00DC7E27"/>
    <w:rsid w:val="00DC7E6D"/>
    <w:rsid w:val="00E04C1A"/>
    <w:rsid w:val="00E22722"/>
    <w:rsid w:val="00E80534"/>
    <w:rsid w:val="00EF10C2"/>
    <w:rsid w:val="00F0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A51418"/>
  <w15:chartTrackingRefBased/>
  <w15:docId w15:val="{16A2E0A7-0639-43AB-97F2-E3C4AC99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Dipl_b_K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E:\Downloads\Dipl_b_KSI.dotx</Template>
  <TotalTime>10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Ivan</dc:creator>
  <cp:keywords/>
  <cp:lastModifiedBy>Desislav Andreev</cp:lastModifiedBy>
  <cp:revision>3</cp:revision>
  <cp:lastPrinted>2006-10-23T14:15:00Z</cp:lastPrinted>
  <dcterms:created xsi:type="dcterms:W3CDTF">2022-05-12T08:08:00Z</dcterms:created>
  <dcterms:modified xsi:type="dcterms:W3CDTF">2022-05-16T17:13:00Z</dcterms:modified>
</cp:coreProperties>
</file>